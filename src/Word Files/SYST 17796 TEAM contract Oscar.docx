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</w:tblPr>
      <w:tblGrid>
        <w:gridCol w:w="7200"/>
        <w:gridCol w:w="1800"/>
      </w:tblGrid>
      <w:tr w:rsidR="00447631" w14:paraId="4D838C78" w14:textId="77777777">
        <w:tc>
          <w:tcPr>
            <w:tcW w:w="4000" w:type="pct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FF1932AF3A914B1BBABD1F9CCC65AB9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14:paraId="5FF62CAB" w14:textId="77777777" w:rsidR="00447631" w:rsidRDefault="0050272D">
                <w:pPr>
                  <w:pStyle w:val="Name"/>
                  <w:ind w:left="0" w:right="0"/>
                </w:pPr>
                <w:r>
                  <w:t>SYST 17796 TEAM PROJECT</w:t>
                </w:r>
              </w:p>
            </w:sdtContent>
          </w:sdt>
          <w:sdt>
            <w:sdtPr>
              <w:rPr>
                <w:rStyle w:val="SubtitleChar"/>
              </w:rPr>
              <w:alias w:val="Company Address"/>
              <w:tag w:val=""/>
              <w:id w:val="-835229435"/>
              <w:placeholder>
                <w:docPart w:val="336F2E3CB85246E185826A6B8B8AD2F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14:paraId="021C840D" w14:textId="578653AF" w:rsidR="00447631" w:rsidRDefault="0050272D" w:rsidP="00F537DF">
                <w:pPr>
                  <w:pStyle w:val="NoSpacing"/>
                  <w:ind w:left="0" w:right="0"/>
                </w:pPr>
                <w:r>
                  <w:rPr>
                    <w:rStyle w:val="SubtitleChar"/>
                  </w:rPr>
                  <w:br/>
                </w:r>
                <w:r>
                  <w:rPr>
                    <w:rStyle w:val="SubtitleChar"/>
                  </w:rPr>
                  <w:br/>
                  <w:t>Team Name: _____________________Red Team________________</w:t>
                </w:r>
              </w:p>
            </w:sdtContent>
          </w:sdt>
        </w:tc>
        <w:tc>
          <w:tcPr>
            <w:tcW w:w="1000" w:type="pct"/>
            <w:vAlign w:val="center"/>
          </w:tcPr>
          <w:p w14:paraId="1B0297BA" w14:textId="77777777" w:rsidR="00447631" w:rsidRDefault="00447631">
            <w:pPr>
              <w:pStyle w:val="NoSpacing"/>
              <w:ind w:left="0" w:right="0"/>
              <w:jc w:val="center"/>
            </w:pPr>
          </w:p>
        </w:tc>
      </w:tr>
    </w:tbl>
    <w:p w14:paraId="4AB0B687" w14:textId="738A8E2E" w:rsidR="001A0EAB" w:rsidRPr="001A0EAB" w:rsidRDefault="003446ED" w:rsidP="001A0EAB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463476" wp14:editId="1DF8F98E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723900" cy="6000115"/>
                <wp:effectExtent l="0" t="0" r="0" b="0"/>
                <wp:wrapNone/>
                <wp:docPr id="3" name="Text Box 2" descr="Document 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3900" cy="6000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0F387" w14:textId="77777777" w:rsidR="00447631" w:rsidRPr="00F537DF" w:rsidRDefault="00F537DF">
                            <w:pPr>
                              <w:pStyle w:val="Titl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104634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5.8pt;margin-top:0;width:57pt;height:472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" filled="f" stroked="f" strokeweight=".5pt">
                <v:textbox style="layout-flow:vertical;mso-layout-flow-alt:bottom-to-top;mso-fit-shape-to-text:t" inset="0,14.4pt,18pt">
                  <w:txbxContent>
                    <w:p w14:paraId="6C40F387" w14:textId="77777777" w:rsidR="00447631" w:rsidRPr="00F537DF" w:rsidRDefault="00F537DF">
                      <w:pPr>
                        <w:pStyle w:val="Titl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Team Contract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A0EAB">
        <w:rPr>
          <w:b w:val="0"/>
          <w:i/>
          <w:sz w:val="24"/>
        </w:rPr>
        <w:t xml:space="preserve">Please negotiate, sign, scan and include as the first section in your Deliverable 1.  </w:t>
      </w:r>
    </w:p>
    <w:p w14:paraId="78573833" w14:textId="77777777" w:rsidR="001A0EAB" w:rsidRPr="000B549D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>Please note that if cheating is discovered in a group assignment each member will be charged with a cheating offense regardless of their involvement in the offense.  Each member will receive the appropriate sanction based on their individual academic honesty history.</w:t>
      </w:r>
    </w:p>
    <w:p w14:paraId="4513F097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ensure that you </w:t>
      </w:r>
      <w:r w:rsidRPr="00836A14">
        <w:rPr>
          <w:rFonts w:ascii="Arial" w:hAnsi="Arial" w:cs="Arial"/>
          <w:b/>
        </w:rPr>
        <w:t xml:space="preserve">understand </w:t>
      </w:r>
      <w:r w:rsidRPr="000B549D">
        <w:rPr>
          <w:rFonts w:ascii="Arial" w:hAnsi="Arial" w:cs="Arial"/>
          <w:b/>
        </w:rPr>
        <w:t xml:space="preserve">the importance of academic honesty.  </w:t>
      </w:r>
      <w:r w:rsidRPr="00836A14">
        <w:rPr>
          <w:rFonts w:ascii="Arial" w:hAnsi="Arial" w:cs="Arial"/>
          <w:b/>
        </w:rPr>
        <w:t xml:space="preserve">Each member of the group </w:t>
      </w:r>
      <w:r w:rsidRPr="000B549D">
        <w:rPr>
          <w:rFonts w:ascii="Arial" w:hAnsi="Arial" w:cs="Arial"/>
          <w:b/>
        </w:rPr>
        <w:t xml:space="preserve">is responsible to ensure the academic integrity of </w:t>
      </w:r>
      <w:r>
        <w:rPr>
          <w:rFonts w:ascii="Arial" w:hAnsi="Arial" w:cs="Arial"/>
          <w:b/>
        </w:rPr>
        <w:t xml:space="preserve">all of </w:t>
      </w:r>
      <w:r w:rsidRPr="000B549D">
        <w:rPr>
          <w:rFonts w:ascii="Arial" w:hAnsi="Arial" w:cs="Arial"/>
          <w:b/>
        </w:rPr>
        <w:t>the submitted work, not just their own part.</w:t>
      </w:r>
      <w:r>
        <w:rPr>
          <w:rFonts w:ascii="Arial" w:hAnsi="Arial" w:cs="Arial"/>
          <w:b/>
        </w:rPr>
        <w:t xml:space="preserve"> Placing your name on a submission indicates that you take responsibility for its content.</w:t>
      </w:r>
    </w:p>
    <w:tbl>
      <w:tblPr>
        <w:tblpPr w:leftFromText="180" w:rightFromText="180" w:vertAnchor="text" w:horzAnchor="margin" w:tblpXSpec="center" w:tblpY="727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="001A0EAB" w14:paraId="5EB8E6CA" w14:textId="77777777" w:rsidTr="001A0EAB">
        <w:trPr>
          <w:trHeight w:val="237"/>
        </w:trPr>
        <w:tc>
          <w:tcPr>
            <w:tcW w:w="4077" w:type="dxa"/>
          </w:tcPr>
          <w:p w14:paraId="2901B8A2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Team Member Names (Please Print)</w:t>
            </w:r>
          </w:p>
        </w:tc>
        <w:tc>
          <w:tcPr>
            <w:tcW w:w="3969" w:type="dxa"/>
          </w:tcPr>
          <w:p w14:paraId="4214E848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Signatures</w:t>
            </w:r>
          </w:p>
        </w:tc>
        <w:tc>
          <w:tcPr>
            <w:tcW w:w="2552" w:type="dxa"/>
          </w:tcPr>
          <w:p w14:paraId="371FEC4C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Student ID</w:t>
            </w:r>
          </w:p>
        </w:tc>
      </w:tr>
      <w:tr w:rsidR="001A0EAB" w14:paraId="397E44EB" w14:textId="77777777" w:rsidTr="001A0EAB">
        <w:trPr>
          <w:trHeight w:val="476"/>
        </w:trPr>
        <w:tc>
          <w:tcPr>
            <w:tcW w:w="4077" w:type="dxa"/>
          </w:tcPr>
          <w:p w14:paraId="767AC2A6" w14:textId="5A5FB458" w:rsidR="001A0EAB" w:rsidRDefault="001A0EAB" w:rsidP="001A0EAB">
            <w:pPr>
              <w:rPr>
                <w:sz w:val="24"/>
              </w:rPr>
            </w:pPr>
            <w:r>
              <w:rPr>
                <w:sz w:val="24"/>
              </w:rPr>
              <w:t>Project Leader:</w:t>
            </w:r>
          </w:p>
          <w:p w14:paraId="5E8A5064" w14:textId="7D4DB552" w:rsidR="001A0EAB" w:rsidRDefault="006C6D75" w:rsidP="006C6D75">
            <w:pPr>
              <w:rPr>
                <w:sz w:val="24"/>
              </w:rPr>
            </w:pPr>
            <w:r>
              <w:rPr>
                <w:sz w:val="24"/>
              </w:rPr>
              <w:t>Oscar</w:t>
            </w:r>
          </w:p>
        </w:tc>
        <w:tc>
          <w:tcPr>
            <w:tcW w:w="3969" w:type="dxa"/>
          </w:tcPr>
          <w:p w14:paraId="7B3AF05B" w14:textId="627BC5C8" w:rsidR="001A0EAB" w:rsidRDefault="006C6D75" w:rsidP="001A0EAB">
            <w:pPr>
              <w:rPr>
                <w:sz w:val="32"/>
              </w:rPr>
            </w:pPr>
            <w:r>
              <w:rPr>
                <w:sz w:val="32"/>
              </w:rPr>
              <w:t>OscarOrccotoma</w:t>
            </w:r>
          </w:p>
        </w:tc>
        <w:tc>
          <w:tcPr>
            <w:tcW w:w="2552" w:type="dxa"/>
          </w:tcPr>
          <w:p w14:paraId="1F23BFB5" w14:textId="046C3526" w:rsidR="001A0EAB" w:rsidRDefault="0050272D" w:rsidP="001A0EAB">
            <w:pPr>
              <w:rPr>
                <w:sz w:val="32"/>
              </w:rPr>
            </w:pPr>
            <w:r>
              <w:rPr>
                <w:rFonts w:ascii="Helvetica" w:hAnsi="Helvetica" w:cs="Helvetica"/>
                <w:color w:val="000000"/>
                <w:spacing w:val="-6"/>
                <w:sz w:val="21"/>
                <w:szCs w:val="21"/>
                <w:shd w:val="clear" w:color="auto" w:fill="FFFFFF"/>
              </w:rPr>
              <w:t>991622081</w:t>
            </w:r>
          </w:p>
        </w:tc>
      </w:tr>
      <w:tr w:rsidR="001A0EAB" w14:paraId="0C6CB74B" w14:textId="77777777" w:rsidTr="001A0EAB">
        <w:trPr>
          <w:trHeight w:val="476"/>
        </w:trPr>
        <w:tc>
          <w:tcPr>
            <w:tcW w:w="4077" w:type="dxa"/>
          </w:tcPr>
          <w:p w14:paraId="3C26ADC2" w14:textId="77777777" w:rsidR="001A0EAB" w:rsidRDefault="001A0EAB" w:rsidP="001A0EAB">
            <w:pPr>
              <w:rPr>
                <w:sz w:val="24"/>
              </w:rPr>
            </w:pPr>
          </w:p>
          <w:p w14:paraId="32E4C2C5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0D10CA80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58353630" w14:textId="77777777" w:rsidR="001A0EAB" w:rsidRDefault="001A0EAB" w:rsidP="001A0EAB">
            <w:pPr>
              <w:rPr>
                <w:sz w:val="32"/>
              </w:rPr>
            </w:pPr>
          </w:p>
        </w:tc>
      </w:tr>
      <w:tr w:rsidR="001A0EAB" w14:paraId="2239AF3E" w14:textId="77777777" w:rsidTr="001A0EAB">
        <w:trPr>
          <w:trHeight w:val="476"/>
        </w:trPr>
        <w:tc>
          <w:tcPr>
            <w:tcW w:w="4077" w:type="dxa"/>
          </w:tcPr>
          <w:p w14:paraId="41C06248" w14:textId="77777777" w:rsidR="001A0EAB" w:rsidRDefault="001A0EAB" w:rsidP="001A0EAB">
            <w:pPr>
              <w:rPr>
                <w:sz w:val="24"/>
              </w:rPr>
            </w:pPr>
          </w:p>
          <w:p w14:paraId="0C873A2D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3ACF97E8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490364AA" w14:textId="77777777" w:rsidR="001A0EAB" w:rsidRDefault="001A0EAB" w:rsidP="001A0EAB">
            <w:pPr>
              <w:rPr>
                <w:sz w:val="32"/>
              </w:rPr>
            </w:pPr>
          </w:p>
        </w:tc>
      </w:tr>
      <w:tr w:rsidR="001A0EAB" w14:paraId="7F8D221A" w14:textId="77777777" w:rsidTr="001A0EAB">
        <w:trPr>
          <w:trHeight w:val="476"/>
        </w:trPr>
        <w:tc>
          <w:tcPr>
            <w:tcW w:w="4077" w:type="dxa"/>
          </w:tcPr>
          <w:p w14:paraId="1A049D11" w14:textId="77777777" w:rsidR="001A0EAB" w:rsidRDefault="001A0EAB" w:rsidP="001A0EAB">
            <w:pPr>
              <w:rPr>
                <w:sz w:val="24"/>
              </w:rPr>
            </w:pPr>
          </w:p>
          <w:p w14:paraId="3E0A49DA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2BBFFE46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7F8A813E" w14:textId="77777777" w:rsidR="001A0EAB" w:rsidRDefault="001A0EAB" w:rsidP="001A0EAB">
            <w:pPr>
              <w:rPr>
                <w:sz w:val="32"/>
              </w:rPr>
            </w:pPr>
          </w:p>
        </w:tc>
      </w:tr>
    </w:tbl>
    <w:p w14:paraId="646245F1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0B549D">
        <w:rPr>
          <w:rFonts w:ascii="Arial" w:hAnsi="Arial" w:cs="Arial"/>
          <w:b/>
        </w:rPr>
        <w:t xml:space="preserve">For further information </w:t>
      </w:r>
      <w:r w:rsidRPr="00836A14">
        <w:rPr>
          <w:rFonts w:ascii="Arial" w:hAnsi="Arial" w:cs="Arial"/>
          <w:b/>
        </w:rPr>
        <w:t xml:space="preserve">read </w:t>
      </w:r>
      <w:r w:rsidRPr="000B549D">
        <w:rPr>
          <w:rFonts w:ascii="Arial" w:hAnsi="Arial" w:cs="Arial"/>
          <w:b/>
        </w:rPr>
        <w:t>Academic Honesty Policy on AccessSheri</w:t>
      </w:r>
      <w:r w:rsidR="0042411E">
        <w:rPr>
          <w:rFonts w:ascii="Arial" w:hAnsi="Arial" w:cs="Arial"/>
          <w:b/>
        </w:rPr>
        <w:t>dan</w:t>
      </w:r>
      <w:r w:rsidRPr="000B549D">
        <w:rPr>
          <w:rFonts w:ascii="Arial" w:hAnsi="Arial" w:cs="Arial"/>
          <w:b/>
        </w:rPr>
        <w:t>.</w:t>
      </w:r>
    </w:p>
    <w:p w14:paraId="29220A31" w14:textId="77777777" w:rsidR="001A0EAB" w:rsidRDefault="001A0EAB" w:rsidP="001A0EAB">
      <w:pPr>
        <w:tabs>
          <w:tab w:val="left" w:pos="5760"/>
        </w:tabs>
        <w:rPr>
          <w:sz w:val="24"/>
          <w:szCs w:val="24"/>
        </w:rPr>
      </w:pPr>
      <w:r w:rsidRPr="00330FE9">
        <w:rPr>
          <w:sz w:val="24"/>
          <w:szCs w:val="24"/>
        </w:rPr>
        <w:t>By signing this contract, we acknowledge having read the Sheridan Academic Honesty Policy as per the link</w:t>
      </w:r>
      <w:r>
        <w:rPr>
          <w:sz w:val="24"/>
          <w:szCs w:val="24"/>
        </w:rPr>
        <w:t xml:space="preserve"> below. </w:t>
      </w:r>
    </w:p>
    <w:p w14:paraId="19EDB2E6" w14:textId="77777777" w:rsidR="001A0EAB" w:rsidRDefault="00571DAF" w:rsidP="001A0EAB">
      <w:pPr>
        <w:tabs>
          <w:tab w:val="left" w:pos="5760"/>
        </w:tabs>
        <w:rPr>
          <w:sz w:val="24"/>
        </w:rPr>
      </w:pPr>
      <w:hyperlink r:id="rId10" w:history="1">
        <w:r w:rsidR="001A0EAB" w:rsidRPr="00FC07D7">
          <w:rPr>
            <w:rStyle w:val="Hyperlink"/>
            <w:sz w:val="24"/>
          </w:rPr>
          <w:t>https://policy.sheridanc.on.ca/dotNet/documents/?docid=917&amp;mode=view</w:t>
        </w:r>
      </w:hyperlink>
    </w:p>
    <w:p w14:paraId="4EF4E4C4" w14:textId="77777777" w:rsidR="001A0EAB" w:rsidRPr="00857C31" w:rsidRDefault="001A0EAB" w:rsidP="001A0EAB">
      <w:pPr>
        <w:pStyle w:val="Name"/>
      </w:pPr>
      <w:r w:rsidRPr="00857C31">
        <w:t>Responsibilities</w:t>
      </w:r>
      <w:r>
        <w:t xml:space="preserve"> of the Project Leader include:</w:t>
      </w:r>
    </w:p>
    <w:p w14:paraId="23F90A6C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Assigning tasks to other team members, including self, in a fair and equitable manner.</w:t>
      </w:r>
    </w:p>
    <w:p w14:paraId="24119532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Ensuring work is completed with accuracy, completeness and timeliness.</w:t>
      </w:r>
    </w:p>
    <w:p w14:paraId="51956F56" w14:textId="77777777" w:rsidR="001A0EAB" w:rsidRPr="001A0EAB" w:rsidRDefault="001A0EAB" w:rsidP="00571DAF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1A0EAB">
        <w:rPr>
          <w:sz w:val="24"/>
        </w:rPr>
        <w:t>Planning for task completion to ensure timelines are met</w:t>
      </w:r>
    </w:p>
    <w:p w14:paraId="6CDD1DB7" w14:textId="77777777" w:rsidR="001A0EAB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Any other duties as deemed necessary for project completion</w:t>
      </w:r>
    </w:p>
    <w:p w14:paraId="79C9EFC3" w14:textId="77777777" w:rsidR="008910DC" w:rsidRPr="008910DC" w:rsidRDefault="008910DC" w:rsidP="008910DC">
      <w:pPr>
        <w:spacing w:after="0" w:line="240" w:lineRule="auto"/>
        <w:ind w:left="720"/>
        <w:rPr>
          <w:sz w:val="24"/>
        </w:rPr>
      </w:pPr>
    </w:p>
    <w:p w14:paraId="52FFF676" w14:textId="77777777" w:rsidR="001A0EAB" w:rsidRDefault="001A0EAB" w:rsidP="001A0EAB">
      <w:pPr>
        <w:pStyle w:val="Name"/>
      </w:pPr>
      <w:r>
        <w:t xml:space="preserve">What we will do if . . . 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14:paraId="0570969D" w14:textId="77777777" w:rsidTr="00E000F1">
        <w:trPr>
          <w:tblHeader/>
        </w:trPr>
        <w:tc>
          <w:tcPr>
            <w:tcW w:w="2988" w:type="dxa"/>
          </w:tcPr>
          <w:p w14:paraId="409EF8FD" w14:textId="77777777" w:rsidR="001A0EAB" w:rsidRDefault="001A0EAB" w:rsidP="00571DAF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14:paraId="2DC2DFDF" w14:textId="77777777" w:rsidR="001A0EAB" w:rsidRDefault="001A0EAB" w:rsidP="00571DAF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>initial</w:t>
            </w:r>
            <w:r w:rsidR="001A751D">
              <w:rPr>
                <w:b/>
                <w:sz w:val="24"/>
              </w:rPr>
              <w:t>s</w:t>
            </w:r>
          </w:p>
        </w:tc>
        <w:tc>
          <w:tcPr>
            <w:tcW w:w="4860" w:type="dxa"/>
          </w:tcPr>
          <w:p w14:paraId="28133F50" w14:textId="77777777" w:rsidR="001A0EAB" w:rsidRDefault="001A0EAB" w:rsidP="00571DAF">
            <w:pPr>
              <w:spacing w:before="120" w:after="120" w:line="360" w:lineRule="auto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</w:p>
        </w:tc>
      </w:tr>
      <w:tr w:rsidR="001A0EAB" w14:paraId="6E368FB9" w14:textId="77777777" w:rsidTr="00E000F1">
        <w:tc>
          <w:tcPr>
            <w:tcW w:w="2988" w:type="dxa"/>
          </w:tcPr>
          <w:p w14:paraId="4B4EC180" w14:textId="77777777" w:rsidR="001A0EAB" w:rsidRDefault="001A0EAB" w:rsidP="00571D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does not deliver component on time due to severe illness or extreme personal problem</w:t>
            </w:r>
          </w:p>
        </w:tc>
        <w:tc>
          <w:tcPr>
            <w:tcW w:w="1530" w:type="dxa"/>
          </w:tcPr>
          <w:p w14:paraId="27623BBF" w14:textId="77777777" w:rsidR="001A0EAB" w:rsidRDefault="001A0EAB" w:rsidP="00571DAF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</w:tcPr>
          <w:p w14:paraId="7E9AC59B" w14:textId="77777777" w:rsidR="001A0EAB" w:rsidRDefault="001A0EAB" w:rsidP="00571DAF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temporarily __</w:t>
            </w:r>
          </w:p>
          <w:p w14:paraId="129BC67E" w14:textId="77777777" w:rsidR="001A0EAB" w:rsidRDefault="001A0EAB" w:rsidP="00571DAF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seeks advice from professor __</w:t>
            </w:r>
          </w:p>
          <w:p w14:paraId="7D1A9AEC" w14:textId="77777777" w:rsidR="001A0EAB" w:rsidRDefault="001A0EAB" w:rsidP="00571DAF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shifts target date if possible __</w:t>
            </w:r>
          </w:p>
          <w:p w14:paraId="00B6570F" w14:textId="77777777" w:rsidR="001A0EAB" w:rsidRDefault="001A0EAB" w:rsidP="00E40BEF">
            <w:pPr>
              <w:tabs>
                <w:tab w:val="left" w:pos="720"/>
                <w:tab w:val="left" w:pos="1396"/>
              </w:tabs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  <w:r w:rsidR="008A7C4E">
              <w:rPr>
                <w:sz w:val="24"/>
              </w:rPr>
              <w:tab/>
            </w:r>
          </w:p>
        </w:tc>
      </w:tr>
      <w:tr w:rsidR="001A0EAB" w14:paraId="1833749D" w14:textId="77777777" w:rsidTr="00E000F1">
        <w:tc>
          <w:tcPr>
            <w:tcW w:w="2988" w:type="dxa"/>
          </w:tcPr>
          <w:p w14:paraId="3E348BAB" w14:textId="77777777" w:rsidR="001A0EAB" w:rsidRDefault="001A0EAB" w:rsidP="00571D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cannot deliver component on time due to lack of ability</w:t>
            </w:r>
          </w:p>
        </w:tc>
        <w:tc>
          <w:tcPr>
            <w:tcW w:w="1530" w:type="dxa"/>
          </w:tcPr>
          <w:p w14:paraId="00DEEDE0" w14:textId="77777777" w:rsidR="001A0EAB" w:rsidRDefault="001A0EAB" w:rsidP="00571DAF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</w:tcPr>
          <w:p w14:paraId="03585A2F" w14:textId="77777777" w:rsidR="001A0EAB" w:rsidRDefault="001A0EAB" w:rsidP="00571DAF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reassigns component __</w:t>
            </w:r>
          </w:p>
          <w:p w14:paraId="6F886C34" w14:textId="77777777" w:rsidR="001A0EAB" w:rsidRDefault="001A0EAB" w:rsidP="00571DAF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helps member __</w:t>
            </w:r>
          </w:p>
          <w:p w14:paraId="5FABF5E4" w14:textId="77777777" w:rsidR="001A0EAB" w:rsidRDefault="001A0EAB" w:rsidP="00571DAF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member must ask professor for reference material __</w:t>
            </w:r>
          </w:p>
          <w:p w14:paraId="6305151A" w14:textId="77777777" w:rsidR="001A0EAB" w:rsidRDefault="001A0EAB" w:rsidP="00571DAF">
            <w:pPr>
              <w:spacing w:before="120" w:after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</w:p>
          <w:p w14:paraId="55076827" w14:textId="77777777" w:rsidR="001A0EAB" w:rsidRDefault="001A0EAB" w:rsidP="00571DAF">
            <w:pPr>
              <w:spacing w:before="120" w:after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br/>
            </w:r>
          </w:p>
        </w:tc>
      </w:tr>
      <w:tr w:rsidR="001A0EAB" w14:paraId="2B769580" w14:textId="77777777" w:rsidTr="00E000F1">
        <w:tc>
          <w:tcPr>
            <w:tcW w:w="2988" w:type="dxa"/>
          </w:tcPr>
          <w:p w14:paraId="090D79B7" w14:textId="77777777" w:rsidR="001A0EAB" w:rsidRDefault="001A0EAB" w:rsidP="00571D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lastRenderedPageBreak/>
              <w:t>Team member does not deliver component on time due to lack of effort</w:t>
            </w:r>
          </w:p>
        </w:tc>
        <w:tc>
          <w:tcPr>
            <w:tcW w:w="1530" w:type="dxa"/>
          </w:tcPr>
          <w:p w14:paraId="65030A51" w14:textId="77777777" w:rsidR="001A0EAB" w:rsidRDefault="001A0EAB" w:rsidP="00571DAF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</w:tcPr>
          <w:p w14:paraId="40AF9F0A" w14:textId="77777777" w:rsidR="001A0EAB" w:rsidRDefault="001A0EAB" w:rsidP="00571DAF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__</w:t>
            </w:r>
          </w:p>
          <w:p w14:paraId="2C7525C4" w14:textId="77777777" w:rsidR="001A0EAB" w:rsidRDefault="001A0EAB" w:rsidP="00571DAF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"fires" team member by not permitting his/her name on submission __</w:t>
            </w:r>
          </w:p>
          <w:p w14:paraId="25368F98" w14:textId="77777777" w:rsidR="001A0EAB" w:rsidRDefault="001A0EAB" w:rsidP="00571DAF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</w:p>
          <w:p w14:paraId="392F8752" w14:textId="77777777" w:rsidR="001A0EAB" w:rsidRDefault="001A0EAB" w:rsidP="00571DAF">
            <w:pPr>
              <w:ind w:left="288" w:hanging="288"/>
              <w:rPr>
                <w:sz w:val="24"/>
              </w:rPr>
            </w:pPr>
          </w:p>
          <w:p w14:paraId="6F672B1B" w14:textId="77777777" w:rsidR="001A0EAB" w:rsidRDefault="001A0EAB" w:rsidP="00571DAF">
            <w:pPr>
              <w:ind w:left="288" w:hanging="288"/>
              <w:rPr>
                <w:sz w:val="24"/>
              </w:rPr>
            </w:pPr>
          </w:p>
          <w:p w14:paraId="63ED8E3D" w14:textId="77777777" w:rsidR="001A0EAB" w:rsidRDefault="001A0EAB" w:rsidP="00571DAF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br/>
            </w:r>
          </w:p>
        </w:tc>
      </w:tr>
      <w:tr w:rsidR="00E000F1" w14:paraId="4792CF8A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1315" w14:textId="77777777" w:rsidR="00E000F1" w:rsidRDefault="00E000F1" w:rsidP="00571D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does not attend team meeting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06B1" w14:textId="77777777" w:rsidR="00E000F1" w:rsidRDefault="00E000F1" w:rsidP="00571DAF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463BC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proceeds without him/her and will assign work to the absent member __</w:t>
            </w:r>
          </w:p>
          <w:p w14:paraId="5642D5F3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doesn't proceed and records team member's absence __</w:t>
            </w:r>
          </w:p>
          <w:p w14:paraId="5D169D06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proceeds for that meeting but "fires" member after __ occurrences __</w:t>
            </w:r>
          </w:p>
        </w:tc>
      </w:tr>
      <w:tr w:rsidR="00E000F1" w14:paraId="1A6C5103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AB3C" w14:textId="77777777" w:rsidR="00E000F1" w:rsidRDefault="00E000F1" w:rsidP="00571D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An unforeseen constraint occurs after the deliverable has been allocated and scheduled (a surprise test or assignment)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0F49" w14:textId="77777777" w:rsidR="00E000F1" w:rsidRDefault="00E000F1" w:rsidP="00571DAF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5256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meets and reschedules deliverable __</w:t>
            </w:r>
          </w:p>
          <w:p w14:paraId="79D49FF4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cope with constraint __</w:t>
            </w:r>
          </w:p>
          <w:p w14:paraId="6D095770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lastRenderedPageBreak/>
              <w:br/>
            </w:r>
          </w:p>
        </w:tc>
      </w:tr>
      <w:tr w:rsidR="00E000F1" w14:paraId="06FF2580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942A" w14:textId="77777777" w:rsidR="00E000F1" w:rsidRDefault="00E000F1" w:rsidP="00571D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lastRenderedPageBreak/>
              <w:t>Team cannot achieve consensus leaving one member feeling "railroaded", "ignored", or "frustrated" with a decision which affects all parties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F251" w14:textId="77777777" w:rsidR="00E000F1" w:rsidRDefault="00E000F1" w:rsidP="00571DAF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C5D9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abide by majority vote __</w:t>
            </w:r>
          </w:p>
          <w:p w14:paraId="1A7AE70F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flips coin __</w:t>
            </w:r>
          </w:p>
          <w:p w14:paraId="77FEDA07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E000F1" w14:paraId="4E47012B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42CC" w14:textId="77777777" w:rsidR="00E000F1" w:rsidRDefault="00E000F1" w:rsidP="00571D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members do not share expectations for grade desired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2E6E" w14:textId="77777777" w:rsidR="00E000F1" w:rsidRDefault="00E000F1" w:rsidP="00E000F1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ECC8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elect one person as "standards-bearer" who has the right to ask that work be redone __</w:t>
            </w:r>
          </w:p>
          <w:p w14:paraId="75327EAF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votes on each submission's quality __</w:t>
            </w:r>
          </w:p>
          <w:p w14:paraId="2D32EB19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will ask for individual marking and will identify sections by author __</w:t>
            </w:r>
          </w:p>
          <w:p w14:paraId="1571EABD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</w:p>
        </w:tc>
      </w:tr>
      <w:tr w:rsidR="00E000F1" w14:paraId="1FD39BEE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A46B" w14:textId="77777777" w:rsidR="00E000F1" w:rsidRDefault="00E000F1" w:rsidP="00571D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behaves in an unprofessional manner by being rude or uncooperative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4F85" w14:textId="77777777" w:rsidR="00E000F1" w:rsidRDefault="00E000F1" w:rsidP="00E000F1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B996E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attempts to resolve the issue by airing the problem at team meeting __</w:t>
            </w:r>
          </w:p>
          <w:p w14:paraId="1209CB09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requests meeting with professor to problem-solve __</w:t>
            </w:r>
          </w:p>
          <w:p w14:paraId="1CBEC2FC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ignores behaviour __</w:t>
            </w:r>
          </w:p>
          <w:p w14:paraId="5D4AF631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t>d)</w:t>
            </w:r>
            <w:r>
              <w:rPr>
                <w:sz w:val="24"/>
              </w:rPr>
              <w:tab/>
              <w:t>Team agrees to avoid use of all vocabulary inappropriate to the business setting __</w:t>
            </w:r>
          </w:p>
        </w:tc>
      </w:tr>
      <w:tr w:rsidR="00E000F1" w14:paraId="55B34876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C30B" w14:textId="77777777" w:rsidR="00E000F1" w:rsidRDefault="00E000F1" w:rsidP="00571D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lastRenderedPageBreak/>
              <w:t>Team member assumes or requests that his/her name be signed to a submission but has not participated in production of the deliverable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3EB6" w14:textId="77777777" w:rsidR="00E000F1" w:rsidRDefault="00E000F1" w:rsidP="00E000F1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68B0E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that this is cheating and is unethical __</w:t>
            </w:r>
          </w:p>
          <w:p w14:paraId="2061881B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Friends are friends and should help each other __</w:t>
            </w:r>
          </w:p>
          <w:p w14:paraId="58AF3C90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will submit with signature but will advise professor who will take action __</w:t>
            </w:r>
          </w:p>
        </w:tc>
      </w:tr>
      <w:tr w:rsidR="00E000F1" w14:paraId="4851C38E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C323" w14:textId="77777777" w:rsidR="00E000F1" w:rsidRDefault="00E000F1" w:rsidP="00571D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There is a dominant team member who is content to make all decisions on the team's behalf leaving some team members feeling like subordinates rather than equal members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019C" w14:textId="77777777" w:rsidR="00E000F1" w:rsidRDefault="00E000F1" w:rsidP="00E000F1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AD17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actively solicit consensus on all decisions which affect project direction by asking for each member's decision and vote __</w:t>
            </w:r>
          </w:p>
          <w:p w14:paraId="266D2905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express subordination feelings and attempt to resolve issue __</w:t>
            </w:r>
          </w:p>
          <w:p w14:paraId="44CB5A3E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E000F1" w14:paraId="06F52090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FFEC" w14:textId="77777777" w:rsidR="00E000F1" w:rsidRDefault="00E000F1" w:rsidP="00571D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has a member who refuses to participate in decision making but complains to others that s/he wasn't consulted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B257" w14:textId="77777777" w:rsidR="00E000F1" w:rsidRDefault="00E000F1" w:rsidP="00E000F1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7085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forces decision sharing by routinely voting on all issues __</w:t>
            </w:r>
          </w:p>
          <w:p w14:paraId="4AD09201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routinely checks with each other about perceived roles __</w:t>
            </w:r>
          </w:p>
          <w:p w14:paraId="3E7E1B96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t>c)</w:t>
            </w:r>
            <w:r>
              <w:rPr>
                <w:sz w:val="24"/>
              </w:rPr>
              <w:tab/>
              <w:t>Team discusses the matter at team meeting __</w:t>
            </w:r>
          </w:p>
        </w:tc>
      </w:tr>
    </w:tbl>
    <w:p w14:paraId="04EEEA57" w14:textId="77777777" w:rsidR="001A0EAB" w:rsidRDefault="001A0EAB" w:rsidP="001A0EAB">
      <w:pPr>
        <w:rPr>
          <w:sz w:val="24"/>
        </w:rPr>
      </w:pPr>
    </w:p>
    <w:sectPr w:rsidR="001A0EAB">
      <w:footerReference w:type="default" r:id="rId11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B6734" w14:textId="77777777" w:rsidR="00452E4A" w:rsidRDefault="00452E4A">
      <w:pPr>
        <w:spacing w:after="0" w:line="240" w:lineRule="auto"/>
      </w:pPr>
      <w:r>
        <w:separator/>
      </w:r>
    </w:p>
  </w:endnote>
  <w:endnote w:type="continuationSeparator" w:id="0">
    <w:p w14:paraId="752969D4" w14:textId="77777777" w:rsidR="00452E4A" w:rsidRDefault="00452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A696B" w14:textId="4BCAFB4F" w:rsidR="00447631" w:rsidRDefault="003446E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68273F" wp14:editId="452C33C6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715000" cy="594360"/>
              <wp:effectExtent l="0" t="0" r="0" b="0"/>
              <wp:wrapNone/>
              <wp:docPr id="1" name="Text Box 7" descr="Footer conten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150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39B281" w14:textId="77777777" w:rsidR="00447631" w:rsidRPr="001A0EAB" w:rsidRDefault="001A0EAB">
                          <w:pPr>
                            <w:pStyle w:val="Foo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Team Contract SYST 17796</w:t>
                          </w:r>
                          <w:r w:rsidR="001A751D">
                            <w:rPr>
                              <w:lang w:val="en-CA"/>
                            </w:rPr>
                            <w:t xml:space="preserve"> S20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68273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50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" filled="f" stroked="f" strokeweight=".5pt">
              <v:textbox inset="0,,0">
                <w:txbxContent>
                  <w:p w14:paraId="2539B281" w14:textId="77777777" w:rsidR="00447631" w:rsidRPr="001A0EAB" w:rsidRDefault="001A0EAB">
                    <w:pPr>
                      <w:pStyle w:val="Foo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Team Contract SYST 17796</w:t>
                    </w:r>
                    <w:r w:rsidR="001A751D">
                      <w:rPr>
                        <w:lang w:val="en-CA"/>
                      </w:rPr>
                      <w:t xml:space="preserve"> S20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DD9CF" w14:textId="77777777" w:rsidR="00452E4A" w:rsidRDefault="00452E4A">
      <w:pPr>
        <w:spacing w:after="0" w:line="240" w:lineRule="auto"/>
      </w:pPr>
      <w:r>
        <w:separator/>
      </w:r>
    </w:p>
  </w:footnote>
  <w:footnote w:type="continuationSeparator" w:id="0">
    <w:p w14:paraId="0717A39B" w14:textId="77777777" w:rsidR="00452E4A" w:rsidRDefault="00452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DF"/>
    <w:rsid w:val="0009010B"/>
    <w:rsid w:val="001A0EAB"/>
    <w:rsid w:val="001A751D"/>
    <w:rsid w:val="002F2C48"/>
    <w:rsid w:val="003446ED"/>
    <w:rsid w:val="0042411E"/>
    <w:rsid w:val="00447631"/>
    <w:rsid w:val="00452E4A"/>
    <w:rsid w:val="0050272D"/>
    <w:rsid w:val="00571DAF"/>
    <w:rsid w:val="00606013"/>
    <w:rsid w:val="0061012C"/>
    <w:rsid w:val="006C6D75"/>
    <w:rsid w:val="008910DC"/>
    <w:rsid w:val="008A7C4E"/>
    <w:rsid w:val="008F7A04"/>
    <w:rsid w:val="00BE1CC0"/>
    <w:rsid w:val="00CC30C8"/>
    <w:rsid w:val="00E000F1"/>
    <w:rsid w:val="00E40BEF"/>
    <w:rsid w:val="00F5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FFB435"/>
  <w15:docId w15:val="{6820B96B-0F38-495A-85BF-68D3BC39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styleId="Hyperlink">
    <w:name w:val="Hyperlink"/>
    <w:rsid w:val="001A0E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policy.sheridanc.on.ca/dotNet/documents/?docid=917&amp;mode=view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1932AF3A914B1BBABD1F9CCC65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CB37-4D32-41C4-AB64-817D4F681317}"/>
      </w:docPartPr>
      <w:docPartBody>
        <w:p w:rsidR="00CA4A38" w:rsidRDefault="00AC5913">
          <w:pPr>
            <w:pStyle w:val="FF1932AF3A914B1BBABD1F9CCC65AB9C"/>
          </w:pPr>
          <w:r>
            <w:t>[Company Name]</w:t>
          </w:r>
        </w:p>
      </w:docPartBody>
    </w:docPart>
    <w:docPart>
      <w:docPartPr>
        <w:name w:val="336F2E3CB85246E185826A6B8B8A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B689-EEB5-4995-ADB3-70409FB31AF9}"/>
      </w:docPartPr>
      <w:docPartBody>
        <w:p w:rsidR="00CA4A38" w:rsidRDefault="00AC5913">
          <w:pPr>
            <w:pStyle w:val="336F2E3CB85246E185826A6B8B8AD2FD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13"/>
    <w:rsid w:val="004D6C38"/>
    <w:rsid w:val="00566B72"/>
    <w:rsid w:val="008376DC"/>
    <w:rsid w:val="00AC5913"/>
    <w:rsid w:val="00CA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32AF3A914B1BBABD1F9CCC65AB9C">
    <w:name w:val="FF1932AF3A914B1BBABD1F9CCC65AB9C"/>
  </w:style>
  <w:style w:type="paragraph" w:customStyle="1" w:styleId="336F2E3CB85246E185826A6B8B8AD2FD">
    <w:name w:val="336F2E3CB85246E185826A6B8B8AD2FD"/>
  </w:style>
  <w:style w:type="character" w:styleId="PlaceholderText">
    <w:name w:val="Placeholder Text"/>
    <w:basedOn w:val="DefaultParagraphFont"/>
    <w:uiPriority w:val="99"/>
    <w:semiHidden/>
    <w:rPr>
      <w:color w:val="4472C4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Team Name: _____________________Red Team________________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C827FD-8C8D-A440-98FE-330FEA4FF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design).dotx</Template>
  <TotalTime>1</TotalTime>
  <Pages>6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 17796 TEAM PROJECT</Company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Dancy</dc:creator>
  <cp:keywords/>
  <dc:description/>
  <cp:lastModifiedBy>Oscar Orccotoma</cp:lastModifiedBy>
  <cp:revision>2</cp:revision>
  <dcterms:created xsi:type="dcterms:W3CDTF">2021-11-07T00:40:00Z</dcterms:created>
  <dcterms:modified xsi:type="dcterms:W3CDTF">2021-11-07T00:40:00Z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